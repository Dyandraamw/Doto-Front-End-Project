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F9717F" w14:paraId="6F8A3EB1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55BB" w14:textId="77777777" w:rsidR="00811C48" w:rsidRPr="00F9717F" w:rsidRDefault="004B6AFE" w:rsidP="003D1EC7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F9717F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9717F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9717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E7D2AF" w14:textId="77777777" w:rsidR="00E0375C" w:rsidRPr="00F9717F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F9717F">
              <w:rPr>
                <w:rFonts w:ascii="Tahoma" w:hAnsi="Tahoma" w:cs="Tahoma"/>
                <w:noProof/>
                <w:sz w:val="18"/>
                <w:lang w:val="id-ID" w:eastAsia="en-US"/>
              </w:rPr>
              <w:drawing>
                <wp:inline distT="0" distB="0" distL="0" distR="0" wp14:anchorId="0C49C1D6" wp14:editId="049DE96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9717F" w14:paraId="10874AF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331" w14:textId="77777777" w:rsidR="004E45A1" w:rsidRPr="00CA7BA1" w:rsidRDefault="004E45A1" w:rsidP="004E45A1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7BF8FEE" w14:textId="109C8DCF" w:rsidR="00235C36" w:rsidRPr="00F9717F" w:rsidRDefault="004E45A1" w:rsidP="004E45A1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016B89" w14:textId="77777777" w:rsidR="00E0375C" w:rsidRPr="00F9717F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F9717F" w14:paraId="2B029AA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207F" w14:textId="77777777" w:rsidR="00F80742" w:rsidRPr="00F9717F" w:rsidRDefault="003D1EC7" w:rsidP="003D1EC7">
            <w:pPr>
              <w:ind w:right="480"/>
              <w:rPr>
                <w:rFonts w:ascii="Tahoma" w:hAnsi="Tahoma" w:cs="Tahoma"/>
                <w:bCs/>
                <w:sz w:val="18"/>
                <w:lang w:val="id-ID"/>
              </w:rPr>
            </w:pPr>
            <w:r w:rsidRPr="00F9717F">
              <w:rPr>
                <w:rFonts w:ascii="Arial" w:hAnsi="Arial" w:cs="Arial"/>
                <w:b/>
                <w:lang w:val="id-ID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128845" w14:textId="6E958E13" w:rsidR="000732DF" w:rsidRPr="007C5ED2" w:rsidRDefault="00D01FE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01FE0">
              <w:rPr>
                <w:rFonts w:ascii="Arial" w:hAnsi="Arial" w:cs="Arial"/>
                <w:b/>
                <w:sz w:val="20"/>
              </w:rPr>
              <w:t>E212-COMP6176-JF06-00</w:t>
            </w:r>
          </w:p>
        </w:tc>
      </w:tr>
      <w:tr w:rsidR="00E0375C" w:rsidRPr="00F9717F" w14:paraId="67C2ACC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F2EAFB" w14:textId="74A3D5DE" w:rsidR="00535DA7" w:rsidRPr="0033780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 w:rsidR="00E642BF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DE2FA6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2D6685" w14:textId="0768E3B8" w:rsidR="00D37E0D" w:rsidRPr="001B2183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F9717F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9717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9717F"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 w:rsidR="001B2183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26BD598" w14:textId="77777777" w:rsidR="00643F75" w:rsidRPr="00F9717F" w:rsidRDefault="00643F75" w:rsidP="005B66A9">
      <w:pPr>
        <w:rPr>
          <w:lang w:val="id-ID"/>
        </w:rPr>
      </w:pPr>
      <w:r w:rsidRPr="00F9717F">
        <w:rPr>
          <w:lang w:val="id-ID"/>
        </w:rPr>
        <w:tab/>
      </w:r>
    </w:p>
    <w:p w14:paraId="28E341CC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15FECA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0594D6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192BA000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5D3B4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29B7609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B01E755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13149D98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8EE917C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134FFD8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EBE7983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C488362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E53CEA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95EAFA7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08580EC" w14:textId="77777777" w:rsidR="00F62118" w:rsidRDefault="00F62118" w:rsidP="00F62118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CAF9CC0" w14:textId="77777777" w:rsidR="00F62118" w:rsidRDefault="00F62118" w:rsidP="00F62118">
      <w:pPr>
        <w:numPr>
          <w:ilvl w:val="0"/>
          <w:numId w:val="19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81D426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588216F" w14:textId="77777777" w:rsidR="00F62118" w:rsidRDefault="00F62118" w:rsidP="00F62118">
      <w:pPr>
        <w:spacing w:line="360" w:lineRule="auto"/>
        <w:ind w:left="360" w:hanging="360"/>
      </w:pPr>
    </w:p>
    <w:p w14:paraId="627780E1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D98249D" w14:textId="77777777" w:rsidR="00F62118" w:rsidRDefault="00F62118" w:rsidP="00F62118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70C14B96" w14:textId="77777777" w:rsidR="00F62118" w:rsidRDefault="00F62118" w:rsidP="00F6211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27DAE4E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67D6310A" w14:textId="3F216BD6" w:rsidR="00F62118" w:rsidRDefault="00F62118" w:rsidP="00F62118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032C1BE" w14:textId="77777777" w:rsidR="00F62118" w:rsidRDefault="00F6211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F24372F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Persentase penilaiaan untuk matakuliah ini adalah sebagai berikut: </w:t>
      </w:r>
    </w:p>
    <w:p w14:paraId="4B65C4CA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>Marking percentage for this subject is described as follows:</w:t>
      </w:r>
    </w:p>
    <w:p w14:paraId="1A3B5480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6413" w:rsidRPr="00F9717F" w14:paraId="1648C284" w14:textId="77777777" w:rsidTr="00D477AF">
        <w:tc>
          <w:tcPr>
            <w:tcW w:w="1800" w:type="dxa"/>
            <w:shd w:val="clear" w:color="auto" w:fill="D9D9D9" w:themeFill="background1" w:themeFillShade="D9"/>
          </w:tcPr>
          <w:p w14:paraId="7125612D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Tugas Mandiri</w:t>
            </w:r>
          </w:p>
          <w:p w14:paraId="420E01C5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E66B750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Proyek</w:t>
            </w:r>
          </w:p>
          <w:p w14:paraId="35933C40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756413" w:rsidRPr="00F9717F" w14:paraId="6B1A05F6" w14:textId="77777777" w:rsidTr="00D477AF">
        <w:trPr>
          <w:trHeight w:val="422"/>
        </w:trPr>
        <w:tc>
          <w:tcPr>
            <w:tcW w:w="1800" w:type="dxa"/>
            <w:vAlign w:val="center"/>
          </w:tcPr>
          <w:p w14:paraId="005AFBA7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40%</w:t>
            </w:r>
          </w:p>
        </w:tc>
        <w:tc>
          <w:tcPr>
            <w:tcW w:w="1800" w:type="dxa"/>
            <w:vAlign w:val="center"/>
          </w:tcPr>
          <w:p w14:paraId="3D74E3E6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60%</w:t>
            </w:r>
          </w:p>
        </w:tc>
      </w:tr>
    </w:tbl>
    <w:p w14:paraId="6A89103B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Software yang digunakan pada matakuliah ini adalah sebagai berikut: </w:t>
      </w:r>
    </w:p>
    <w:p w14:paraId="2740937B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 xml:space="preserve">Software will be used in this subject are described as follows: </w:t>
      </w:r>
    </w:p>
    <w:p w14:paraId="7366ACAC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D1EC7" w:rsidRPr="00F9717F" w14:paraId="466D7183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4FB3E44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Software</w:t>
            </w:r>
          </w:p>
          <w:p w14:paraId="7590933D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highlight w:val="yellow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Software</w:t>
            </w:r>
          </w:p>
        </w:tc>
      </w:tr>
      <w:tr w:rsidR="003D1EC7" w:rsidRPr="00F9717F" w14:paraId="31529E0D" w14:textId="77777777" w:rsidTr="00D477AF">
        <w:trPr>
          <w:trHeight w:val="773"/>
        </w:trPr>
        <w:tc>
          <w:tcPr>
            <w:tcW w:w="4410" w:type="dxa"/>
            <w:vAlign w:val="center"/>
          </w:tcPr>
          <w:p w14:paraId="6FA88D39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 xml:space="preserve">Adobe Photoshop CC </w:t>
            </w:r>
            <w:r w:rsidR="00A072E8" w:rsidRPr="00F9717F">
              <w:rPr>
                <w:lang w:val="id-ID"/>
              </w:rPr>
              <w:t>2020</w:t>
            </w:r>
          </w:p>
          <w:p w14:paraId="303EAD5B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>Visual Studio Code</w:t>
            </w:r>
          </w:p>
          <w:p w14:paraId="6F8D5A64" w14:textId="3EA0804D" w:rsidR="003D1EC7" w:rsidRPr="00F672C3" w:rsidRDefault="003D1EC7" w:rsidP="00D477AF">
            <w:r w:rsidRPr="00F9717F">
              <w:rPr>
                <w:lang w:val="id-ID"/>
              </w:rPr>
              <w:t>jQuery 3</w:t>
            </w:r>
            <w:r w:rsidR="00F672C3">
              <w:t>.5.1</w:t>
            </w:r>
          </w:p>
          <w:p w14:paraId="1CD1A278" w14:textId="77777777" w:rsidR="003D1EC7" w:rsidRPr="00F9717F" w:rsidRDefault="003D1EC7" w:rsidP="00D477AF">
            <w:pPr>
              <w:tabs>
                <w:tab w:val="num" w:pos="720"/>
              </w:tabs>
              <w:spacing w:after="160" w:line="256" w:lineRule="auto"/>
              <w:ind w:left="-13"/>
              <w:rPr>
                <w:lang w:val="id-ID"/>
              </w:rPr>
            </w:pPr>
            <w:r w:rsidRPr="00F9717F">
              <w:rPr>
                <w:lang w:val="id-ID"/>
              </w:rPr>
              <w:t>Firefox / Chrome</w:t>
            </w:r>
          </w:p>
        </w:tc>
      </w:tr>
    </w:tbl>
    <w:p w14:paraId="49862500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  <w:lang w:val="id-ID"/>
        </w:rPr>
      </w:pPr>
      <w:r w:rsidRPr="00F9717F">
        <w:rPr>
          <w:lang w:val="id-ID"/>
        </w:rPr>
        <w:t xml:space="preserve">Ekstensi file yang harus disertakan dalam pengumpulan tugas mandiri dan proyek untuk matakuliah ini adalah sebagai berikut: </w:t>
      </w:r>
    </w:p>
    <w:p w14:paraId="3A464765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r w:rsidRPr="00F62118">
        <w:rPr>
          <w:i/>
          <w:iCs/>
          <w:sz w:val="20"/>
          <w:szCs w:val="20"/>
          <w:lang w:val="x-none" w:eastAsia="x-none"/>
        </w:rPr>
        <w:t xml:space="preserve">File extensions should be included in assignment and project collection for this subject are described as follows: </w:t>
      </w:r>
    </w:p>
    <w:p w14:paraId="352DB1BA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D1EC7" w:rsidRPr="00F9717F" w14:paraId="11778024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50803B7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Tugas Mandiri</w:t>
            </w:r>
          </w:p>
          <w:p w14:paraId="0F83407A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94D3641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Proyek</w:t>
            </w:r>
          </w:p>
          <w:p w14:paraId="62271C59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3D1EC7" w:rsidRPr="00F9717F" w14:paraId="24DEC9CA" w14:textId="77777777" w:rsidTr="00D477AF">
        <w:trPr>
          <w:trHeight w:val="620"/>
        </w:trPr>
        <w:tc>
          <w:tcPr>
            <w:tcW w:w="4410" w:type="dxa"/>
            <w:vAlign w:val="center"/>
          </w:tcPr>
          <w:p w14:paraId="307B9795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1072F2F1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>PSD, HTM/HTML, image files (GIF/JPG/PNG), CSS, JS</w:t>
            </w:r>
          </w:p>
        </w:tc>
      </w:tr>
    </w:tbl>
    <w:p w14:paraId="11F013BE" w14:textId="77777777" w:rsidR="003D1EC7" w:rsidRPr="00F9717F" w:rsidRDefault="003D1EC7" w:rsidP="003D1EC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2320CD5" w14:textId="77777777" w:rsidR="005B66A9" w:rsidRPr="00F9717F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2312AF" w14:textId="77777777" w:rsidR="003D1EC7" w:rsidRPr="00F9717F" w:rsidRDefault="003D1EC7" w:rsidP="003D1EC7">
      <w:pPr>
        <w:rPr>
          <w:lang w:val="id-ID"/>
        </w:rPr>
      </w:pPr>
    </w:p>
    <w:p w14:paraId="7D908C1A" w14:textId="77777777" w:rsidR="003D1EC7" w:rsidRPr="00F9717F" w:rsidRDefault="003D1EC7" w:rsidP="003D1EC7">
      <w:pPr>
        <w:rPr>
          <w:lang w:val="id-ID"/>
        </w:rPr>
      </w:pPr>
    </w:p>
    <w:p w14:paraId="2D5BBB0E" w14:textId="77777777" w:rsidR="003D1EC7" w:rsidRPr="00F9717F" w:rsidRDefault="003D1EC7" w:rsidP="003D1EC7">
      <w:pPr>
        <w:rPr>
          <w:lang w:val="id-ID"/>
        </w:rPr>
      </w:pPr>
    </w:p>
    <w:p w14:paraId="3323DA6F" w14:textId="77777777" w:rsidR="003D1EC7" w:rsidRPr="00F9717F" w:rsidRDefault="003D1EC7" w:rsidP="003D1EC7">
      <w:pPr>
        <w:rPr>
          <w:lang w:val="id-ID"/>
        </w:rPr>
      </w:pPr>
    </w:p>
    <w:p w14:paraId="017F9FB5" w14:textId="77777777" w:rsidR="003D1EC7" w:rsidRPr="00F9717F" w:rsidRDefault="003D1EC7" w:rsidP="003D1EC7">
      <w:pPr>
        <w:rPr>
          <w:lang w:val="id-ID"/>
        </w:rPr>
      </w:pPr>
    </w:p>
    <w:p w14:paraId="181E8BE4" w14:textId="77777777" w:rsidR="003D1EC7" w:rsidRPr="00F9717F" w:rsidRDefault="003D1EC7" w:rsidP="003D1EC7">
      <w:pPr>
        <w:rPr>
          <w:lang w:val="id-ID"/>
        </w:rPr>
      </w:pPr>
    </w:p>
    <w:p w14:paraId="66E978F4" w14:textId="77777777" w:rsidR="003D1EC7" w:rsidRPr="00F9717F" w:rsidRDefault="003D1EC7" w:rsidP="003D1EC7">
      <w:pPr>
        <w:rPr>
          <w:lang w:val="id-ID"/>
        </w:rPr>
      </w:pPr>
    </w:p>
    <w:p w14:paraId="25D206CA" w14:textId="77777777" w:rsidR="003D1EC7" w:rsidRPr="00F9717F" w:rsidRDefault="003D1EC7" w:rsidP="003D1EC7">
      <w:pPr>
        <w:rPr>
          <w:lang w:val="id-ID"/>
        </w:rPr>
      </w:pPr>
    </w:p>
    <w:p w14:paraId="055B42F6" w14:textId="77777777" w:rsidR="003D1EC7" w:rsidRPr="00F9717F" w:rsidRDefault="003D1EC7" w:rsidP="003D1EC7">
      <w:pPr>
        <w:rPr>
          <w:lang w:val="id-ID"/>
        </w:rPr>
      </w:pPr>
    </w:p>
    <w:p w14:paraId="19248719" w14:textId="77777777" w:rsidR="003D1EC7" w:rsidRPr="00F9717F" w:rsidRDefault="003D1EC7" w:rsidP="003D1EC7">
      <w:pPr>
        <w:rPr>
          <w:lang w:val="id-ID"/>
        </w:rPr>
      </w:pPr>
    </w:p>
    <w:p w14:paraId="295F989C" w14:textId="77777777" w:rsidR="003D1EC7" w:rsidRPr="00F9717F" w:rsidRDefault="003D1EC7" w:rsidP="003D1EC7">
      <w:pPr>
        <w:rPr>
          <w:lang w:val="id-ID"/>
        </w:rPr>
      </w:pPr>
    </w:p>
    <w:p w14:paraId="536E59EF" w14:textId="77777777" w:rsidR="003D1EC7" w:rsidRPr="00F9717F" w:rsidRDefault="003D1EC7" w:rsidP="003D1EC7">
      <w:pPr>
        <w:rPr>
          <w:lang w:val="id-ID"/>
        </w:rPr>
      </w:pPr>
    </w:p>
    <w:p w14:paraId="4B7D07AE" w14:textId="77777777" w:rsidR="003D1EC7" w:rsidRPr="00F9717F" w:rsidRDefault="003D1EC7" w:rsidP="003D1EC7">
      <w:pPr>
        <w:rPr>
          <w:lang w:val="id-ID"/>
        </w:rPr>
      </w:pPr>
    </w:p>
    <w:p w14:paraId="169C8098" w14:textId="77777777" w:rsidR="003D1EC7" w:rsidRPr="00F9717F" w:rsidRDefault="003D1EC7" w:rsidP="003D1EC7">
      <w:pPr>
        <w:rPr>
          <w:lang w:val="id-ID"/>
        </w:rPr>
      </w:pPr>
    </w:p>
    <w:p w14:paraId="0CFE0DA8" w14:textId="77777777" w:rsidR="003D1EC7" w:rsidRPr="00F9717F" w:rsidRDefault="003D1EC7" w:rsidP="003D1EC7">
      <w:pPr>
        <w:rPr>
          <w:lang w:val="id-ID"/>
        </w:rPr>
      </w:pPr>
    </w:p>
    <w:p w14:paraId="095E8F9F" w14:textId="77777777" w:rsidR="003D1EC7" w:rsidRPr="00F9717F" w:rsidRDefault="003D1EC7" w:rsidP="003D1EC7">
      <w:pPr>
        <w:rPr>
          <w:lang w:val="id-ID"/>
        </w:rPr>
      </w:pPr>
    </w:p>
    <w:p w14:paraId="0BB872F9" w14:textId="77777777" w:rsidR="003D1EC7" w:rsidRPr="00F9717F" w:rsidRDefault="003D1EC7" w:rsidP="003D1EC7">
      <w:pPr>
        <w:rPr>
          <w:lang w:val="id-ID"/>
        </w:rPr>
      </w:pPr>
    </w:p>
    <w:p w14:paraId="3E1F7461" w14:textId="77777777" w:rsidR="003D1EC7" w:rsidRPr="00F9717F" w:rsidRDefault="003D1EC7" w:rsidP="003D1EC7">
      <w:pPr>
        <w:rPr>
          <w:lang w:val="id-ID"/>
        </w:rPr>
      </w:pPr>
    </w:p>
    <w:p w14:paraId="57C0705F" w14:textId="77777777" w:rsidR="003D1EC7" w:rsidRPr="00F9717F" w:rsidRDefault="003D1EC7" w:rsidP="003D1EC7">
      <w:pPr>
        <w:rPr>
          <w:lang w:val="id-ID"/>
        </w:rPr>
      </w:pPr>
    </w:p>
    <w:p w14:paraId="0CA3E320" w14:textId="77777777" w:rsidR="003D1EC7" w:rsidRPr="00F9717F" w:rsidRDefault="003D1EC7" w:rsidP="003D1EC7">
      <w:pPr>
        <w:rPr>
          <w:lang w:val="id-ID"/>
        </w:rPr>
      </w:pPr>
    </w:p>
    <w:p w14:paraId="516D45EE" w14:textId="77777777" w:rsidR="00643F75" w:rsidRPr="00F9717F" w:rsidRDefault="00643F75" w:rsidP="001A40B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F9717F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820A123" w14:textId="77777777" w:rsidR="004B47B5" w:rsidRPr="00F9717F" w:rsidRDefault="004B47B5" w:rsidP="001A40B4">
      <w:pPr>
        <w:spacing w:line="360" w:lineRule="auto"/>
        <w:rPr>
          <w:i/>
          <w:sz w:val="16"/>
          <w:lang w:val="id-ID"/>
        </w:rPr>
      </w:pPr>
      <w:r w:rsidRPr="00F9717F">
        <w:rPr>
          <w:i/>
          <w:sz w:val="16"/>
          <w:lang w:val="id-ID"/>
        </w:rPr>
        <w:t>Case</w:t>
      </w:r>
    </w:p>
    <w:p w14:paraId="46D2A836" w14:textId="77777777" w:rsidR="00643F75" w:rsidRPr="00F9717F" w:rsidRDefault="00643F75" w:rsidP="003D1EC7">
      <w:pPr>
        <w:spacing w:line="360" w:lineRule="auto"/>
        <w:rPr>
          <w:lang w:val="id-ID"/>
        </w:rPr>
      </w:pPr>
    </w:p>
    <w:p w14:paraId="0704CE25" w14:textId="22B20595" w:rsidR="00712E45" w:rsidRPr="00F9717F" w:rsidRDefault="003D1EC7" w:rsidP="00407B7D">
      <w:pPr>
        <w:spacing w:line="360" w:lineRule="auto"/>
        <w:jc w:val="center"/>
        <w:rPr>
          <w:b/>
          <w:lang w:val="id-ID"/>
        </w:rPr>
      </w:pPr>
      <w:r w:rsidRPr="00F9717F">
        <w:rPr>
          <w:b/>
          <w:lang w:val="id-ID"/>
        </w:rPr>
        <w:t>Doto</w:t>
      </w:r>
      <w:r w:rsidR="001A40B4" w:rsidRPr="00F9717F">
        <w:rPr>
          <w:b/>
          <w:lang w:val="id-ID"/>
        </w:rPr>
        <w:t xml:space="preserve"> 2</w:t>
      </w:r>
    </w:p>
    <w:p w14:paraId="5E6519DC" w14:textId="77777777" w:rsidR="003D1EC7" w:rsidRPr="00F9717F" w:rsidRDefault="003D1EC7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  <w:r w:rsidRPr="00F9717F">
        <w:rPr>
          <w:b/>
          <w:lang w:val="id-ID"/>
        </w:rPr>
        <w:t xml:space="preserve">Doto </w:t>
      </w:r>
      <w:r w:rsidR="001A40B4" w:rsidRPr="00F9717F">
        <w:rPr>
          <w:lang w:val="id-ID"/>
        </w:rPr>
        <w:t xml:space="preserve">is a widely known MOBA game. It has over 11 million players worldwide. Currently, the developer of </w:t>
      </w:r>
      <w:r w:rsidR="001A40B4" w:rsidRPr="00F9717F">
        <w:rPr>
          <w:b/>
          <w:lang w:val="id-ID"/>
        </w:rPr>
        <w:t>Doto</w:t>
      </w:r>
      <w:r w:rsidR="001A40B4" w:rsidRPr="00F9717F">
        <w:rPr>
          <w:lang w:val="id-ID"/>
        </w:rPr>
        <w:t xml:space="preserve"> is developing its</w:t>
      </w:r>
      <w:r w:rsidR="00712E45" w:rsidRPr="00F9717F">
        <w:rPr>
          <w:lang w:val="id-ID"/>
        </w:rPr>
        <w:t xml:space="preserve"> </w:t>
      </w:r>
      <w:r w:rsidR="001A40B4" w:rsidRPr="00F9717F">
        <w:rPr>
          <w:lang w:val="id-ID"/>
        </w:rPr>
        <w:t xml:space="preserve">sequel, </w:t>
      </w:r>
      <w:r w:rsidR="001A40B4" w:rsidRPr="00F9717F">
        <w:rPr>
          <w:b/>
          <w:lang w:val="id-ID"/>
        </w:rPr>
        <w:t>Doto 2</w:t>
      </w:r>
      <w:r w:rsidR="001A40B4" w:rsidRPr="00F9717F">
        <w:rPr>
          <w:lang w:val="id-ID"/>
        </w:rPr>
        <w:t xml:space="preserve">. To ensure </w:t>
      </w:r>
      <w:r w:rsidR="001A40B4" w:rsidRPr="00F9717F">
        <w:rPr>
          <w:b/>
          <w:lang w:val="id-ID"/>
        </w:rPr>
        <w:t xml:space="preserve">Doto 2 </w:t>
      </w:r>
      <w:r w:rsidR="001A40B4" w:rsidRPr="00F9717F">
        <w:rPr>
          <w:lang w:val="id-ID"/>
        </w:rPr>
        <w:t xml:space="preserve">follows the success of its predecessor the developer of </w:t>
      </w:r>
      <w:r w:rsidR="001A40B4" w:rsidRPr="00F9717F">
        <w:rPr>
          <w:b/>
          <w:lang w:val="id-ID"/>
        </w:rPr>
        <w:t>Doto 2</w:t>
      </w:r>
      <w:r w:rsidR="00DA3845" w:rsidRPr="00F9717F">
        <w:rPr>
          <w:b/>
          <w:lang w:val="id-ID"/>
        </w:rPr>
        <w:t xml:space="preserve">, </w:t>
      </w:r>
      <w:r w:rsidR="00DA3845" w:rsidRPr="00F9717F">
        <w:rPr>
          <w:lang w:val="id-ID"/>
        </w:rPr>
        <w:t>Mr. Salim</w:t>
      </w:r>
      <w:r w:rsidR="001A40B4" w:rsidRPr="00F9717F">
        <w:rPr>
          <w:b/>
          <w:lang w:val="id-ID"/>
        </w:rPr>
        <w:t xml:space="preserve"> </w:t>
      </w:r>
      <w:r w:rsidR="001A40B4" w:rsidRPr="00F9717F">
        <w:rPr>
          <w:lang w:val="id-ID"/>
        </w:rPr>
        <w:t xml:space="preserve">hires you as a web designer </w:t>
      </w:r>
      <w:r w:rsidR="00FC21B0" w:rsidRPr="00F9717F">
        <w:rPr>
          <w:lang w:val="id-ID"/>
        </w:rPr>
        <w:t xml:space="preserve">to create a </w:t>
      </w:r>
      <w:r w:rsidR="00FC21B0" w:rsidRPr="00F9717F">
        <w:rPr>
          <w:b/>
          <w:lang w:val="id-ID"/>
        </w:rPr>
        <w:t>website</w:t>
      </w:r>
      <w:r w:rsidR="00FC21B0" w:rsidRPr="00F9717F">
        <w:rPr>
          <w:lang w:val="id-ID"/>
        </w:rPr>
        <w:t xml:space="preserve"> that provides </w:t>
      </w:r>
      <w:r w:rsidR="00712E45" w:rsidRPr="00F9717F">
        <w:rPr>
          <w:lang w:val="id-ID"/>
        </w:rPr>
        <w:t xml:space="preserve">information about the game. </w:t>
      </w:r>
      <w:r w:rsidR="00DA3845" w:rsidRPr="00F9717F">
        <w:rPr>
          <w:lang w:val="id-ID"/>
        </w:rPr>
        <w:t xml:space="preserve">He also asked you to create a new </w:t>
      </w:r>
      <w:r w:rsidR="00DA3845" w:rsidRPr="00F9717F">
        <w:rPr>
          <w:b/>
          <w:lang w:val="id-ID"/>
        </w:rPr>
        <w:t xml:space="preserve">logo </w:t>
      </w:r>
      <w:r w:rsidR="00DA3845" w:rsidRPr="00F9717F">
        <w:rPr>
          <w:lang w:val="id-ID"/>
        </w:rPr>
        <w:t xml:space="preserve">that represents </w:t>
      </w:r>
      <w:r w:rsidR="00DA3845" w:rsidRPr="00F9717F">
        <w:rPr>
          <w:b/>
          <w:lang w:val="id-ID"/>
        </w:rPr>
        <w:t>Doto 2</w:t>
      </w:r>
      <w:r w:rsidR="00DA3845" w:rsidRPr="00F9717F">
        <w:rPr>
          <w:lang w:val="id-ID"/>
        </w:rPr>
        <w:t xml:space="preserve"> for the website you create.</w:t>
      </w:r>
    </w:p>
    <w:p w14:paraId="3B3D326A" w14:textId="77777777" w:rsidR="00C9689B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</w:p>
    <w:p w14:paraId="679E0481" w14:textId="21FE7E3A" w:rsidR="00DA3845" w:rsidRPr="00F9717F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website of </w:t>
      </w:r>
      <w:r w:rsidRPr="00F9717F">
        <w:rPr>
          <w:b/>
          <w:lang w:val="id-ID"/>
        </w:rPr>
        <w:t xml:space="preserve">Doto 2 </w:t>
      </w:r>
      <w:r w:rsidRPr="00F9717F">
        <w:rPr>
          <w:lang w:val="id-ID"/>
        </w:rPr>
        <w:t>must satify the following requirements:</w:t>
      </w:r>
    </w:p>
    <w:p w14:paraId="341FC52C" w14:textId="77777777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lang w:val="id-ID"/>
        </w:rPr>
        <w:t xml:space="preserve"> need a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that represents the image of the game with </w:t>
      </w:r>
      <w:r w:rsidRPr="00F9717F">
        <w:rPr>
          <w:b/>
          <w:lang w:val="id-ID"/>
        </w:rPr>
        <w:t xml:space="preserve">MOBA </w:t>
      </w:r>
      <w:r w:rsidRPr="00F9717F">
        <w:rPr>
          <w:bCs/>
          <w:lang w:val="id-ID"/>
        </w:rPr>
        <w:t>genre</w:t>
      </w:r>
      <w:r w:rsidRPr="00F9717F">
        <w:rPr>
          <w:lang w:val="id-ID"/>
        </w:rPr>
        <w:t xml:space="preserve">. Consider the </w:t>
      </w:r>
      <w:r w:rsidRPr="00F9717F">
        <w:rPr>
          <w:b/>
          <w:lang w:val="id-ID"/>
        </w:rPr>
        <w:t>customer segment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shape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colors</w:t>
      </w:r>
      <w:r w:rsidRPr="00F9717F">
        <w:rPr>
          <w:lang w:val="id-ID"/>
        </w:rPr>
        <w:t xml:space="preserve"> when designing the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. The logo will be created using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Photoshop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, ensure no layers are </w:t>
      </w:r>
      <w:r w:rsidRPr="00F9717F">
        <w:rPr>
          <w:b/>
          <w:lang w:val="id-ID"/>
        </w:rPr>
        <w:t>merged</w:t>
      </w:r>
      <w:r w:rsidRPr="00F9717F">
        <w:rPr>
          <w:lang w:val="id-ID"/>
        </w:rPr>
        <w:t>.</w:t>
      </w:r>
    </w:p>
    <w:p w14:paraId="392B226B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1DBE993" w14:textId="01551C4B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 want you to design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of your </w:t>
      </w:r>
      <w:r w:rsidRPr="00F9717F">
        <w:rPr>
          <w:b/>
          <w:lang w:val="id-ID"/>
        </w:rPr>
        <w:t>homepage</w:t>
      </w:r>
      <w:r w:rsidRPr="00F9717F">
        <w:rPr>
          <w:lang w:val="id-ID"/>
        </w:rPr>
        <w:t xml:space="preserve"> first before starts the development on the HTML files.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will be created using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Photoshop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. Ensure the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that you create are the exact same with the website that you will make later. The </w:t>
      </w:r>
      <w:r w:rsidRPr="00F9717F">
        <w:rPr>
          <w:b/>
          <w:lang w:val="id-ID"/>
        </w:rPr>
        <w:t xml:space="preserve">homepage blueprint </w:t>
      </w:r>
      <w:r w:rsidRPr="00F9717F">
        <w:rPr>
          <w:lang w:val="id-ID"/>
        </w:rPr>
        <w:t xml:space="preserve">will contain </w:t>
      </w:r>
      <w:r w:rsidRPr="00F9717F">
        <w:rPr>
          <w:b/>
          <w:lang w:val="id-ID"/>
        </w:rPr>
        <w:t>header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navigation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content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footer</w:t>
      </w:r>
      <w:r w:rsidRPr="00F9717F">
        <w:rPr>
          <w:lang w:val="id-ID"/>
        </w:rPr>
        <w:t xml:space="preserve"> as its structure.</w:t>
      </w:r>
    </w:p>
    <w:p w14:paraId="508A6A0C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C9C75E9" w14:textId="774FEED5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r w:rsidRPr="00F9717F">
        <w:rPr>
          <w:lang w:val="id-ID"/>
        </w:rPr>
        <w:t xml:space="preserve">want our game website provide </w:t>
      </w:r>
      <w:r w:rsidRPr="00F9717F">
        <w:rPr>
          <w:b/>
          <w:lang w:val="id-ID"/>
        </w:rPr>
        <w:t>information</w:t>
      </w:r>
      <w:r w:rsidRPr="00F9717F">
        <w:rPr>
          <w:lang w:val="id-ID"/>
        </w:rPr>
        <w:t xml:space="preserve"> </w:t>
      </w:r>
      <w:r w:rsidRPr="00F9717F">
        <w:rPr>
          <w:b/>
          <w:bCs/>
          <w:lang w:val="id-ID"/>
        </w:rPr>
        <w:t>about the game</w:t>
      </w:r>
      <w:r w:rsidRPr="00F9717F">
        <w:rPr>
          <w:bCs/>
          <w:lang w:val="id-ID"/>
        </w:rPr>
        <w:t>,</w:t>
      </w:r>
      <w:r w:rsidRPr="00F9717F">
        <w:rPr>
          <w:lang w:val="id-ID"/>
        </w:rPr>
        <w:t xml:space="preserve"> </w:t>
      </w:r>
      <w:r w:rsidRPr="00F9717F">
        <w:rPr>
          <w:b/>
          <w:bCs/>
          <w:lang w:val="id-ID"/>
        </w:rPr>
        <w:t>the</w:t>
      </w:r>
      <w:r w:rsidRPr="00F9717F">
        <w:rPr>
          <w:lang w:val="id-ID"/>
        </w:rPr>
        <w:t xml:space="preserve"> </w:t>
      </w:r>
      <w:r w:rsidR="0009634A" w:rsidRPr="00A6724A">
        <w:rPr>
          <w:b/>
          <w:bCs/>
        </w:rPr>
        <w:t>gallery of</w:t>
      </w:r>
      <w:r w:rsidR="0009634A">
        <w:t xml:space="preserve"> </w:t>
      </w:r>
      <w:r w:rsidRPr="00F9717F">
        <w:rPr>
          <w:b/>
          <w:lang w:val="id-ID"/>
        </w:rPr>
        <w:t>heroes</w:t>
      </w:r>
      <w:r w:rsidR="0009634A">
        <w:rPr>
          <w:b/>
        </w:rPr>
        <w:t xml:space="preserve">, </w:t>
      </w:r>
      <w:r w:rsidRPr="00F9717F">
        <w:rPr>
          <w:b/>
          <w:lang w:val="id-ID"/>
        </w:rPr>
        <w:t>game mechanics</w:t>
      </w:r>
      <w:r w:rsidRPr="00F9717F">
        <w:rPr>
          <w:lang w:val="id-ID"/>
        </w:rPr>
        <w:t>,</w:t>
      </w:r>
      <w:r w:rsidRPr="00F9717F">
        <w:rPr>
          <w:b/>
          <w:lang w:val="id-ID"/>
        </w:rPr>
        <w:t xml:space="preserve"> merchandises, </w:t>
      </w:r>
      <w:r w:rsidRPr="00F9717F">
        <w:rPr>
          <w:lang w:val="id-ID"/>
        </w:rPr>
        <w:t xml:space="preserve">and </w:t>
      </w:r>
      <w:r w:rsidRPr="00F9717F">
        <w:rPr>
          <w:b/>
          <w:lang w:val="id-ID"/>
        </w:rPr>
        <w:t>an account registration page</w:t>
      </w:r>
      <w:r w:rsidRPr="00F9717F">
        <w:rPr>
          <w:lang w:val="id-ID"/>
        </w:rPr>
        <w:t>.</w:t>
      </w:r>
    </w:p>
    <w:p w14:paraId="20C5E982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9642664" w14:textId="6913342F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r w:rsidRPr="00F9717F">
        <w:rPr>
          <w:lang w:val="id-ID"/>
        </w:rPr>
        <w:t xml:space="preserve">want you to build </w:t>
      </w:r>
      <w:r w:rsidR="00E21318" w:rsidRPr="00F9717F">
        <w:rPr>
          <w:lang w:val="id-ID"/>
        </w:rPr>
        <w:t>an attractive</w:t>
      </w:r>
      <w:r w:rsidRPr="00F9717F">
        <w:rPr>
          <w:lang w:val="id-ID"/>
        </w:rPr>
        <w:t>, appealing and fully functioning</w:t>
      </w:r>
      <w:r w:rsidR="00E21318" w:rsidRPr="00F9717F">
        <w:rPr>
          <w:lang w:val="id-ID"/>
        </w:rPr>
        <w:t xml:space="preserve"> website</w:t>
      </w:r>
      <w:r w:rsidRPr="00F9717F">
        <w:rPr>
          <w:lang w:val="id-ID"/>
        </w:rPr>
        <w:t xml:space="preserve">, Mr. </w:t>
      </w:r>
      <w:r w:rsidR="00E21318" w:rsidRPr="00F9717F">
        <w:rPr>
          <w:lang w:val="id-ID"/>
        </w:rPr>
        <w:t>Salim</w:t>
      </w:r>
      <w:r w:rsidRPr="00F9717F">
        <w:rPr>
          <w:lang w:val="id-ID"/>
        </w:rPr>
        <w:t xml:space="preserve"> wants you to create the </w:t>
      </w:r>
      <w:r w:rsidRPr="00F9717F">
        <w:rPr>
          <w:b/>
          <w:lang w:val="id-ID"/>
        </w:rPr>
        <w:t>website using responsive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design</w:t>
      </w:r>
      <w:r w:rsidRPr="00F9717F">
        <w:rPr>
          <w:lang w:val="id-ID"/>
        </w:rPr>
        <w:t xml:space="preserve">. The website should be accessible by using mobile phone in a perfect way. To achieve that, use </w:t>
      </w:r>
      <w:r w:rsidRPr="00F9717F">
        <w:rPr>
          <w:b/>
          <w:lang w:val="id-ID"/>
        </w:rPr>
        <w:t xml:space="preserve">5 kinds of CSS property </w:t>
      </w:r>
      <w:r w:rsidRPr="00F9717F">
        <w:rPr>
          <w:lang w:val="id-ID"/>
        </w:rPr>
        <w:t>and</w:t>
      </w:r>
      <w:r w:rsidRPr="00F9717F">
        <w:rPr>
          <w:b/>
          <w:lang w:val="id-ID"/>
        </w:rPr>
        <w:t xml:space="preserve"> </w:t>
      </w:r>
      <w:r w:rsidR="008C3858">
        <w:rPr>
          <w:b/>
        </w:rPr>
        <w:t>JavaScript</w:t>
      </w:r>
      <w:r w:rsidRPr="00F9717F">
        <w:rPr>
          <w:lang w:val="id-ID"/>
        </w:rPr>
        <w:t xml:space="preserve">. Use </w:t>
      </w:r>
      <w:r w:rsidRPr="00F9717F">
        <w:rPr>
          <w:b/>
          <w:lang w:val="id-ID"/>
        </w:rPr>
        <w:t>Meta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viewport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tag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media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screen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rule</w:t>
      </w:r>
      <w:r w:rsidRPr="00F9717F">
        <w:rPr>
          <w:lang w:val="id-ID"/>
        </w:rPr>
        <w:t xml:space="preserve"> that will be applied if the screen is </w:t>
      </w:r>
      <w:r w:rsidRPr="00F9717F">
        <w:rPr>
          <w:b/>
          <w:lang w:val="id-ID"/>
        </w:rPr>
        <w:t>below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800px </w:t>
      </w:r>
      <w:r w:rsidRPr="00F9717F">
        <w:rPr>
          <w:lang w:val="id-ID"/>
        </w:rPr>
        <w:t>screen.</w:t>
      </w:r>
    </w:p>
    <w:p w14:paraId="70AFFD09" w14:textId="2A8B4060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3B317153" w14:textId="72D55DC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7E7CB42C" w14:textId="1119046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7CBC0F6" w14:textId="2EB65E68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55088BC" w14:textId="1D9A5CAE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5E24485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62218D63" w14:textId="639BF26C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Website consists of five main pages. They are </w:t>
      </w:r>
      <w:r w:rsidRPr="00F9717F">
        <w:rPr>
          <w:b/>
          <w:lang w:val="id-ID"/>
        </w:rPr>
        <w:t>home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heroes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game mechanics</w:t>
      </w:r>
      <w:r w:rsidRPr="00F9717F">
        <w:rPr>
          <w:lang w:val="id-ID"/>
        </w:rPr>
        <w:t xml:space="preserve">, </w:t>
      </w:r>
      <w:r w:rsidR="00E21318" w:rsidRPr="00F9717F">
        <w:rPr>
          <w:b/>
          <w:lang w:val="id-ID"/>
        </w:rPr>
        <w:t>merchandises</w:t>
      </w:r>
      <w:r w:rsidRPr="00F9717F">
        <w:rPr>
          <w:lang w:val="id-ID"/>
        </w:rPr>
        <w:t xml:space="preserve">, and </w:t>
      </w:r>
      <w:r w:rsidR="00E21318" w:rsidRPr="00F9717F">
        <w:rPr>
          <w:b/>
          <w:lang w:val="id-ID"/>
        </w:rPr>
        <w:t>registration</w:t>
      </w:r>
      <w:r w:rsidRPr="00F9717F">
        <w:rPr>
          <w:lang w:val="id-ID"/>
        </w:rPr>
        <w:t xml:space="preserve">. You need to create the </w:t>
      </w:r>
      <w:r w:rsidRPr="00F9717F">
        <w:rPr>
          <w:b/>
          <w:lang w:val="id-ID"/>
        </w:rPr>
        <w:t>navigation menu</w:t>
      </w:r>
      <w:r w:rsidRPr="00F9717F">
        <w:rPr>
          <w:lang w:val="id-ID"/>
        </w:rPr>
        <w:t xml:space="preserve"> using </w:t>
      </w:r>
      <w:r w:rsidRPr="00F9717F">
        <w:rPr>
          <w:b/>
          <w:lang w:val="id-ID"/>
        </w:rPr>
        <w:t xml:space="preserve">Drop down menu </w:t>
      </w:r>
      <w:r w:rsidRPr="00F9717F">
        <w:rPr>
          <w:lang w:val="id-ID"/>
        </w:rPr>
        <w:t>using</w:t>
      </w:r>
      <w:r w:rsidRPr="00F9717F">
        <w:rPr>
          <w:b/>
          <w:lang w:val="id-ID"/>
        </w:rPr>
        <w:t xml:space="preserve"> CSS</w:t>
      </w:r>
      <w:r w:rsidRPr="00F9717F">
        <w:rPr>
          <w:lang w:val="id-ID"/>
        </w:rPr>
        <w:t>. Below are the requirements for each page:</w:t>
      </w:r>
    </w:p>
    <w:p w14:paraId="3C39FE9C" w14:textId="77777777" w:rsidR="00E21318" w:rsidRPr="00F9717F" w:rsidRDefault="00E21318" w:rsidP="00E213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b/>
          <w:lang w:val="id-ID"/>
        </w:rPr>
      </w:pPr>
      <w:r w:rsidRPr="00F9717F">
        <w:rPr>
          <w:b/>
          <w:lang w:val="id-ID"/>
        </w:rPr>
        <w:t>Home</w:t>
      </w:r>
    </w:p>
    <w:p w14:paraId="17E972E0" w14:textId="77777777" w:rsidR="00E21318" w:rsidRPr="00F9717F" w:rsidRDefault="00E21318" w:rsidP="00E21318">
      <w:pPr>
        <w:pStyle w:val="ListParagraph"/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the home page there is an </w:t>
      </w:r>
      <w:r w:rsidRPr="00F9717F">
        <w:rPr>
          <w:b/>
          <w:lang w:val="id-ID"/>
        </w:rPr>
        <w:t xml:space="preserve">information </w:t>
      </w:r>
      <w:r w:rsidRPr="00F9717F">
        <w:rPr>
          <w:lang w:val="id-ID"/>
        </w:rPr>
        <w:t xml:space="preserve">about the game. </w:t>
      </w:r>
      <w:r w:rsidRPr="00F9717F">
        <w:rPr>
          <w:bCs/>
          <w:lang w:val="id-ID"/>
        </w:rPr>
        <w:t xml:space="preserve">We </w:t>
      </w:r>
      <w:r w:rsidRPr="00F9717F">
        <w:rPr>
          <w:lang w:val="id-ID"/>
        </w:rPr>
        <w:t xml:space="preserve">also want to have </w:t>
      </w:r>
      <w:r w:rsidRPr="00F9717F">
        <w:rPr>
          <w:b/>
          <w:lang w:val="id-ID"/>
        </w:rPr>
        <w:t>image-slider</w:t>
      </w:r>
      <w:r w:rsidRPr="00F9717F">
        <w:rPr>
          <w:lang w:val="id-ID"/>
        </w:rPr>
        <w:t xml:space="preserve"> on this page to show the </w:t>
      </w:r>
      <w:r w:rsidRPr="00F9717F">
        <w:rPr>
          <w:b/>
          <w:bCs/>
          <w:lang w:val="id-ID"/>
        </w:rPr>
        <w:t>game overview</w:t>
      </w:r>
      <w:r w:rsidRPr="00F9717F">
        <w:rPr>
          <w:lang w:val="id-ID"/>
        </w:rPr>
        <w:t xml:space="preserve">. The </w:t>
      </w:r>
      <w:r w:rsidRPr="00F9717F">
        <w:rPr>
          <w:b/>
          <w:bCs/>
          <w:lang w:val="id-ID"/>
        </w:rPr>
        <w:t>image-slider</w:t>
      </w:r>
      <w:r w:rsidRPr="00F9717F">
        <w:rPr>
          <w:lang w:val="id-ID"/>
        </w:rPr>
        <w:t xml:space="preserve"> must be created and animated </w:t>
      </w:r>
      <w:r w:rsidRPr="00F9717F">
        <w:rPr>
          <w:b/>
          <w:bCs/>
          <w:lang w:val="id-ID"/>
        </w:rPr>
        <w:t>using jQuery</w:t>
      </w:r>
      <w:r w:rsidRPr="00F9717F">
        <w:rPr>
          <w:lang w:val="id-ID"/>
        </w:rPr>
        <w:t>.</w:t>
      </w:r>
    </w:p>
    <w:p w14:paraId="7C34B15B" w14:textId="77777777" w:rsidR="00DA3845" w:rsidRPr="00F9717F" w:rsidRDefault="0002705E" w:rsidP="00E21318">
      <w:pPr>
        <w:pStyle w:val="ListParagraph"/>
        <w:numPr>
          <w:ilvl w:val="2"/>
          <w:numId w:val="13"/>
        </w:numPr>
        <w:tabs>
          <w:tab w:val="clear" w:pos="2160"/>
          <w:tab w:val="left" w:pos="360"/>
          <w:tab w:val="num" w:pos="117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Heroes</w:t>
      </w:r>
    </w:p>
    <w:p w14:paraId="0C84FB5B" w14:textId="0854B662" w:rsidR="0002705E" w:rsidRPr="00FD07DE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</w:pPr>
      <w:r w:rsidRPr="00F9717F">
        <w:rPr>
          <w:lang w:val="id-ID"/>
        </w:rPr>
        <w:t xml:space="preserve">This page will provide </w:t>
      </w:r>
      <w:r w:rsidRPr="00F9717F">
        <w:rPr>
          <w:b/>
          <w:lang w:val="id-ID"/>
        </w:rPr>
        <w:t>images</w:t>
      </w:r>
      <w:r w:rsidRPr="00F9717F">
        <w:rPr>
          <w:lang w:val="id-ID"/>
        </w:rPr>
        <w:t xml:space="preserve"> of playable characters in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. Provide a </w:t>
      </w:r>
      <w:r w:rsidRPr="00F9717F">
        <w:rPr>
          <w:b/>
          <w:lang w:val="id-ID"/>
        </w:rPr>
        <w:t>brief description</w:t>
      </w:r>
      <w:r w:rsidRPr="00F9717F">
        <w:rPr>
          <w:lang w:val="id-ID"/>
        </w:rPr>
        <w:t xml:space="preserve"> for each hero </w:t>
      </w:r>
      <w:r w:rsidR="00277727">
        <w:t xml:space="preserve">such as their </w:t>
      </w:r>
      <w:r w:rsidR="00277727" w:rsidRPr="00277727">
        <w:rPr>
          <w:b/>
          <w:bCs/>
        </w:rPr>
        <w:t>names</w:t>
      </w:r>
      <w:r w:rsidR="00277727">
        <w:t xml:space="preserve"> and </w:t>
      </w:r>
      <w:r w:rsidRPr="00F9717F">
        <w:rPr>
          <w:b/>
          <w:lang w:val="id-ID"/>
        </w:rPr>
        <w:t>unique abilities</w:t>
      </w:r>
      <w:r w:rsidRPr="00F9717F">
        <w:rPr>
          <w:lang w:val="id-ID"/>
        </w:rPr>
        <w:t>.</w:t>
      </w:r>
      <w:r w:rsidR="00FD07DE">
        <w:t>.</w:t>
      </w:r>
    </w:p>
    <w:p w14:paraId="64AB78F2" w14:textId="77777777" w:rsidR="0002705E" w:rsidRPr="00F9717F" w:rsidRDefault="0002705E" w:rsidP="0002705E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Game Mechanics</w:t>
      </w:r>
    </w:p>
    <w:p w14:paraId="214BC02C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Provide information about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 game mechanics. This page will act as a </w:t>
      </w:r>
      <w:r w:rsidRPr="00F9717F">
        <w:rPr>
          <w:b/>
          <w:lang w:val="id-ID"/>
        </w:rPr>
        <w:t>guide for new players</w:t>
      </w:r>
      <w:r w:rsidRPr="00F9717F">
        <w:rPr>
          <w:lang w:val="id-ID"/>
        </w:rPr>
        <w:t xml:space="preserve"> so they can understand </w:t>
      </w:r>
      <w:r w:rsidRPr="00F9717F">
        <w:rPr>
          <w:b/>
          <w:lang w:val="id-ID"/>
        </w:rPr>
        <w:t>how to play</w:t>
      </w:r>
      <w:r w:rsidRPr="00F9717F">
        <w:rPr>
          <w:lang w:val="id-ID"/>
        </w:rPr>
        <w:t xml:space="preserve"> the game.</w:t>
      </w:r>
      <w:r w:rsidR="00E52D84" w:rsidRPr="00F9717F">
        <w:rPr>
          <w:lang w:val="id-ID"/>
        </w:rPr>
        <w:t xml:space="preserve"> </w:t>
      </w:r>
      <w:r w:rsidRPr="00F9717F">
        <w:rPr>
          <w:lang w:val="id-ID"/>
        </w:rPr>
        <w:t>You are free to explain concisely or thoroughly as long as the basic mechanic</w:t>
      </w:r>
      <w:r w:rsidR="00F264A6" w:rsidRPr="00F9717F">
        <w:rPr>
          <w:lang w:val="id-ID"/>
        </w:rPr>
        <w:t>s</w:t>
      </w:r>
      <w:r w:rsidRPr="00F9717F">
        <w:rPr>
          <w:lang w:val="id-ID"/>
        </w:rPr>
        <w:t xml:space="preserve"> is covered. </w:t>
      </w:r>
    </w:p>
    <w:p w14:paraId="72180CCE" w14:textId="77777777" w:rsidR="00E52D84" w:rsidRPr="00F9717F" w:rsidRDefault="00E52D84" w:rsidP="00E52D84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Merchandises</w:t>
      </w:r>
    </w:p>
    <w:p w14:paraId="1FB03D37" w14:textId="77777777" w:rsidR="00E52D84" w:rsidRPr="00F9717F" w:rsidRDefault="00F264A6" w:rsidP="00E52D84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this page you will promote </w:t>
      </w:r>
      <w:r w:rsidRPr="00F9717F">
        <w:rPr>
          <w:b/>
          <w:lang w:val="id-ID"/>
        </w:rPr>
        <w:t>Doto 2-</w:t>
      </w:r>
      <w:r w:rsidRPr="00F9717F">
        <w:rPr>
          <w:lang w:val="id-ID"/>
        </w:rPr>
        <w:t xml:space="preserve">related merchandises. The merchandise sold consists of </w:t>
      </w:r>
      <w:r w:rsidRPr="00F9717F">
        <w:rPr>
          <w:b/>
          <w:lang w:val="id-ID"/>
        </w:rPr>
        <w:t>apparels</w:t>
      </w:r>
      <w:r w:rsidRPr="00F9717F">
        <w:rPr>
          <w:lang w:val="id-ID"/>
        </w:rPr>
        <w:t xml:space="preserve"> and various </w:t>
      </w:r>
      <w:r w:rsidRPr="00F9717F">
        <w:rPr>
          <w:b/>
          <w:lang w:val="id-ID"/>
        </w:rPr>
        <w:t>collectibles</w:t>
      </w:r>
      <w:r w:rsidRPr="00F9717F">
        <w:rPr>
          <w:lang w:val="id-ID"/>
        </w:rPr>
        <w:t xml:space="preserve">. </w:t>
      </w:r>
      <w:r w:rsidR="006F136B" w:rsidRPr="00F9717F">
        <w:rPr>
          <w:lang w:val="id-ID"/>
        </w:rPr>
        <w:t xml:space="preserve">Please provide </w:t>
      </w:r>
      <w:r w:rsidR="006F136B" w:rsidRPr="00F9717F">
        <w:rPr>
          <w:b/>
          <w:lang w:val="id-ID"/>
        </w:rPr>
        <w:t>pictures</w:t>
      </w:r>
      <w:r w:rsidR="006F136B" w:rsidRPr="00F9717F">
        <w:rPr>
          <w:lang w:val="id-ID"/>
        </w:rPr>
        <w:t xml:space="preserve">, </w:t>
      </w:r>
      <w:r w:rsidR="006F136B" w:rsidRPr="00F9717F">
        <w:rPr>
          <w:b/>
          <w:lang w:val="id-ID"/>
        </w:rPr>
        <w:t>name</w:t>
      </w:r>
      <w:r w:rsidR="006F136B" w:rsidRPr="00F9717F">
        <w:rPr>
          <w:lang w:val="id-ID"/>
        </w:rPr>
        <w:t xml:space="preserve">, and </w:t>
      </w:r>
      <w:r w:rsidR="006F136B" w:rsidRPr="00F9717F">
        <w:rPr>
          <w:b/>
          <w:lang w:val="id-ID"/>
        </w:rPr>
        <w:t>price</w:t>
      </w:r>
      <w:r w:rsidR="006F136B" w:rsidRPr="00F9717F">
        <w:rPr>
          <w:lang w:val="id-ID"/>
        </w:rPr>
        <w:t xml:space="preserve"> for the merchandises. You can also add another category for the merchandises.</w:t>
      </w:r>
    </w:p>
    <w:p w14:paraId="47291C8E" w14:textId="77777777" w:rsidR="006F136B" w:rsidRPr="00F9717F" w:rsidRDefault="006F136B" w:rsidP="006F136B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r w:rsidRPr="00F9717F">
        <w:rPr>
          <w:b/>
          <w:lang w:val="id-ID"/>
        </w:rPr>
        <w:t>Registration</w:t>
      </w:r>
    </w:p>
    <w:p w14:paraId="0F39488F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New players will be able to create their account in this page. They will need to submit information such as </w:t>
      </w:r>
      <w:r w:rsidRPr="00F9717F">
        <w:rPr>
          <w:b/>
          <w:lang w:val="id-ID"/>
        </w:rPr>
        <w:t>username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email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password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region</w:t>
      </w:r>
      <w:r w:rsidRPr="00F9717F">
        <w:rPr>
          <w:lang w:val="id-ID"/>
        </w:rPr>
        <w:t xml:space="preserve">, and </w:t>
      </w:r>
      <w:r w:rsidRPr="00F9717F">
        <w:rPr>
          <w:b/>
          <w:lang w:val="id-ID"/>
        </w:rPr>
        <w:t>date of birth</w:t>
      </w:r>
      <w:r w:rsidRPr="00F9717F">
        <w:rPr>
          <w:lang w:val="id-ID"/>
        </w:rPr>
        <w:t xml:space="preserve">. You are asked to create </w:t>
      </w:r>
      <w:r w:rsidRPr="00F9717F">
        <w:rPr>
          <w:b/>
          <w:lang w:val="id-ID"/>
        </w:rPr>
        <w:t>5 kinds of validation</w:t>
      </w:r>
      <w:r w:rsidRPr="00F9717F">
        <w:rPr>
          <w:lang w:val="id-ID"/>
        </w:rPr>
        <w:t xml:space="preserve"> using </w:t>
      </w:r>
      <w:r w:rsidRPr="00F9717F">
        <w:rPr>
          <w:b/>
          <w:lang w:val="id-ID"/>
        </w:rPr>
        <w:t>JavaScript</w:t>
      </w:r>
      <w:r w:rsidRPr="00F9717F">
        <w:rPr>
          <w:lang w:val="id-ID"/>
        </w:rPr>
        <w:t xml:space="preserve">. Please note that </w:t>
      </w:r>
      <w:r w:rsidRPr="00F9717F">
        <w:rPr>
          <w:b/>
          <w:lang w:val="id-ID"/>
        </w:rPr>
        <w:t>regular expression is not allowed</w:t>
      </w:r>
      <w:r w:rsidRPr="00F9717F">
        <w:rPr>
          <w:lang w:val="id-ID"/>
        </w:rPr>
        <w:t>.</w:t>
      </w:r>
    </w:p>
    <w:p w14:paraId="23A148AD" w14:textId="77777777" w:rsidR="005B5D24" w:rsidRPr="00F9717F" w:rsidRDefault="005B5D24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7D6DED8F" w14:textId="77777777" w:rsidR="006F136B" w:rsidRPr="00F9717F" w:rsidRDefault="006F136B" w:rsidP="006F136B">
      <w:pPr>
        <w:spacing w:line="360" w:lineRule="auto"/>
        <w:jc w:val="both"/>
        <w:rPr>
          <w:b/>
          <w:u w:val="single"/>
          <w:lang w:val="id-ID"/>
        </w:rPr>
      </w:pPr>
      <w:r w:rsidRPr="00F9717F">
        <w:rPr>
          <w:b/>
          <w:u w:val="single"/>
          <w:lang w:val="id-ID"/>
        </w:rPr>
        <w:t>Guidelines:</w:t>
      </w:r>
    </w:p>
    <w:p w14:paraId="7D3F898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Design your website by observing the principles of </w:t>
      </w:r>
      <w:r w:rsidRPr="00F9717F">
        <w:rPr>
          <w:b/>
          <w:lang w:val="id-ID"/>
        </w:rPr>
        <w:t>human and computer interaction</w:t>
      </w:r>
      <w:r w:rsidRPr="00F9717F">
        <w:rPr>
          <w:lang w:val="id-ID"/>
        </w:rPr>
        <w:t xml:space="preserve">. Set up your site as creative as possible but still strive for </w:t>
      </w:r>
      <w:r w:rsidRPr="00F9717F">
        <w:rPr>
          <w:b/>
          <w:lang w:val="id-ID"/>
        </w:rPr>
        <w:t>consistency</w:t>
      </w:r>
      <w:r w:rsidRPr="00F9717F">
        <w:rPr>
          <w:lang w:val="id-ID"/>
        </w:rPr>
        <w:t>.</w:t>
      </w:r>
    </w:p>
    <w:p w14:paraId="098CB0C8" w14:textId="69C7745D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blueprint</w:t>
      </w:r>
      <w:r w:rsidRPr="00F9717F">
        <w:rPr>
          <w:lang w:val="id-ID"/>
        </w:rPr>
        <w:t xml:space="preserve"> (only </w:t>
      </w:r>
      <w:r w:rsidRPr="00F9717F">
        <w:rPr>
          <w:b/>
          <w:lang w:val="id-ID"/>
        </w:rPr>
        <w:t>homepage)</w:t>
      </w:r>
      <w:r w:rsidRPr="00F9717F">
        <w:rPr>
          <w:lang w:val="id-ID"/>
        </w:rPr>
        <w:t xml:space="preserve"> must be designed using </w:t>
      </w:r>
      <w:r w:rsidRPr="00F9717F">
        <w:rPr>
          <w:b/>
          <w:lang w:val="id-ID"/>
        </w:rPr>
        <w:t xml:space="preserve">Adobe Photoshop </w:t>
      </w:r>
      <w:r w:rsidR="004A6AEF">
        <w:rPr>
          <w:b/>
        </w:rPr>
        <w:t xml:space="preserve">CC </w:t>
      </w:r>
      <w:r w:rsidRPr="00F9717F">
        <w:rPr>
          <w:b/>
          <w:lang w:val="id-ID"/>
        </w:rPr>
        <w:t xml:space="preserve">2020 </w:t>
      </w:r>
      <w:r w:rsidRPr="00F9717F">
        <w:rPr>
          <w:lang w:val="id-ID"/>
        </w:rPr>
        <w:t>and make sure</w:t>
      </w:r>
      <w:r w:rsidRPr="00F9717F">
        <w:rPr>
          <w:b/>
          <w:lang w:val="id-ID"/>
        </w:rPr>
        <w:t xml:space="preserve"> no layers are merged</w:t>
      </w:r>
      <w:r w:rsidRPr="00F9717F">
        <w:rPr>
          <w:lang w:val="id-ID"/>
        </w:rPr>
        <w:t>.</w:t>
      </w:r>
    </w:p>
    <w:p w14:paraId="756691F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Consider the </w:t>
      </w:r>
      <w:r w:rsidRPr="00F9717F">
        <w:rPr>
          <w:b/>
          <w:lang w:val="id-ID"/>
        </w:rPr>
        <w:t>color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font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image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 xml:space="preserve">size </w:t>
      </w:r>
      <w:r w:rsidRPr="00F9717F">
        <w:rPr>
          <w:lang w:val="id-ID"/>
        </w:rPr>
        <w:t xml:space="preserve">and </w:t>
      </w:r>
      <w:r w:rsidRPr="00F9717F">
        <w:rPr>
          <w:b/>
          <w:lang w:val="id-ID"/>
        </w:rPr>
        <w:t>layout</w:t>
      </w:r>
      <w:r w:rsidRPr="00F9717F">
        <w:rPr>
          <w:lang w:val="id-ID"/>
        </w:rPr>
        <w:t xml:space="preserve"> that you use to design the logo and website.</w:t>
      </w:r>
    </w:p>
    <w:p w14:paraId="7AF9A79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All </w:t>
      </w:r>
      <w:r w:rsidRPr="00F9717F">
        <w:rPr>
          <w:b/>
          <w:lang w:val="id-ID"/>
        </w:rPr>
        <w:t>pages mentioned in the requirement</w:t>
      </w:r>
      <w:r w:rsidRPr="00F9717F">
        <w:rPr>
          <w:lang w:val="id-ID"/>
        </w:rPr>
        <w:t xml:space="preserve"> should be created </w:t>
      </w:r>
      <w:r w:rsidRPr="00F9717F">
        <w:rPr>
          <w:b/>
          <w:lang w:val="id-ID"/>
        </w:rPr>
        <w:t>based on your template design</w:t>
      </w:r>
      <w:r w:rsidRPr="00F9717F">
        <w:rPr>
          <w:lang w:val="id-ID"/>
        </w:rPr>
        <w:t>.</w:t>
      </w:r>
    </w:p>
    <w:p w14:paraId="569FFC96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only </w:t>
      </w:r>
      <w:r w:rsidRPr="00F9717F">
        <w:rPr>
          <w:b/>
          <w:lang w:val="id-ID"/>
        </w:rPr>
        <w:t>external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. </w:t>
      </w:r>
      <w:r w:rsidRPr="00F9717F">
        <w:rPr>
          <w:b/>
          <w:lang w:val="id-ID"/>
        </w:rPr>
        <w:t>Internal</w:t>
      </w:r>
      <w:r w:rsidRPr="00F9717F">
        <w:rPr>
          <w:lang w:val="id-ID"/>
        </w:rPr>
        <w:t xml:space="preserve"> or </w:t>
      </w:r>
      <w:r w:rsidRPr="00F9717F">
        <w:rPr>
          <w:b/>
          <w:lang w:val="id-ID"/>
        </w:rPr>
        <w:t>inline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 will not be </w:t>
      </w:r>
      <w:r w:rsidRPr="00F9717F">
        <w:rPr>
          <w:b/>
          <w:lang w:val="id-ID"/>
        </w:rPr>
        <w:t>marked</w:t>
      </w:r>
      <w:r w:rsidRPr="00F9717F">
        <w:rPr>
          <w:lang w:val="id-ID"/>
        </w:rPr>
        <w:t>.</w:t>
      </w:r>
    </w:p>
    <w:p w14:paraId="52A9FC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b/>
          <w:lang w:val="id-ID"/>
        </w:rPr>
      </w:pPr>
      <w:r w:rsidRPr="00F9717F">
        <w:rPr>
          <w:lang w:val="id-ID"/>
        </w:rPr>
        <w:t xml:space="preserve">Use </w:t>
      </w:r>
      <w:r w:rsidRPr="00F9717F">
        <w:rPr>
          <w:b/>
          <w:lang w:val="id-ID"/>
        </w:rPr>
        <w:t>CSS box positioning concept</w:t>
      </w:r>
      <w:r w:rsidRPr="00F9717F">
        <w:rPr>
          <w:lang w:val="id-ID"/>
        </w:rPr>
        <w:t xml:space="preserve"> to design your web structure</w:t>
      </w:r>
      <w:r w:rsidRPr="00F9717F">
        <w:rPr>
          <w:b/>
          <w:lang w:val="id-ID"/>
        </w:rPr>
        <w:t>, do not use table for the layout.</w:t>
      </w:r>
    </w:p>
    <w:p w14:paraId="5E48BDE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Consider the language you use, including spelling and grammar, feel free to choose either </w:t>
      </w:r>
      <w:r w:rsidRPr="00F9717F">
        <w:rPr>
          <w:b/>
          <w:lang w:val="id-ID"/>
        </w:rPr>
        <w:t>Bahasa</w:t>
      </w:r>
      <w:r w:rsidRPr="00F9717F">
        <w:rPr>
          <w:lang w:val="id-ID"/>
        </w:rPr>
        <w:t xml:space="preserve"> or </w:t>
      </w:r>
      <w:r w:rsidRPr="00F9717F">
        <w:rPr>
          <w:b/>
          <w:lang w:val="id-ID"/>
        </w:rPr>
        <w:t>English</w:t>
      </w:r>
      <w:r w:rsidRPr="00F9717F">
        <w:rPr>
          <w:lang w:val="id-ID"/>
        </w:rPr>
        <w:t>, but you cannot have both at the same time.</w:t>
      </w:r>
    </w:p>
    <w:p w14:paraId="27AAF7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</w:t>
      </w:r>
      <w:r w:rsidRPr="00F9717F">
        <w:rPr>
          <w:b/>
          <w:lang w:val="id-ID"/>
        </w:rPr>
        <w:t>Mozilla</w:t>
      </w:r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Firefox 22</w:t>
      </w:r>
      <w:r w:rsidRPr="00F9717F">
        <w:rPr>
          <w:lang w:val="id-ID"/>
        </w:rPr>
        <w:t xml:space="preserve"> or above version to check design compatibility.</w:t>
      </w:r>
    </w:p>
    <w:p w14:paraId="64E5D18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Make your website </w:t>
      </w:r>
      <w:r w:rsidRPr="00F9717F">
        <w:rPr>
          <w:b/>
          <w:lang w:val="id-ID"/>
        </w:rPr>
        <w:t xml:space="preserve">responsive </w:t>
      </w:r>
      <w:r w:rsidRPr="00F9717F">
        <w:rPr>
          <w:lang w:val="id-ID"/>
        </w:rPr>
        <w:t xml:space="preserve">so it can deliver in any size, particularly for </w:t>
      </w:r>
      <w:r w:rsidRPr="00F9717F">
        <w:rPr>
          <w:b/>
          <w:lang w:val="id-ID"/>
        </w:rPr>
        <w:t>desktops</w:t>
      </w:r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tablets</w:t>
      </w:r>
      <w:r w:rsidRPr="00F9717F">
        <w:rPr>
          <w:lang w:val="id-ID"/>
        </w:rPr>
        <w:t xml:space="preserve"> and </w:t>
      </w:r>
      <w:r w:rsidRPr="00F9717F">
        <w:rPr>
          <w:b/>
          <w:lang w:val="id-ID"/>
        </w:rPr>
        <w:t>mobile devices</w:t>
      </w:r>
      <w:r w:rsidRPr="00F9717F">
        <w:rPr>
          <w:lang w:val="id-ID"/>
        </w:rPr>
        <w:t>.</w:t>
      </w:r>
    </w:p>
    <w:p w14:paraId="5FA2F9D5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>Organize your files with subdirectories.</w:t>
      </w:r>
    </w:p>
    <w:p w14:paraId="0A575485" w14:textId="77777777" w:rsidR="005B5D24" w:rsidRPr="00F9717F" w:rsidRDefault="006F136B" w:rsidP="005B5D24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>Include references (link from a website, book) that you use in creating the website.</w:t>
      </w:r>
    </w:p>
    <w:p w14:paraId="2889C014" w14:textId="77777777" w:rsidR="00411104" w:rsidRDefault="00411104" w:rsidP="005B5D24">
      <w:pPr>
        <w:spacing w:line="360" w:lineRule="auto"/>
        <w:jc w:val="both"/>
        <w:rPr>
          <w:b/>
          <w:lang w:val="id-ID"/>
        </w:rPr>
      </w:pPr>
    </w:p>
    <w:p w14:paraId="53523A9F" w14:textId="01294D5E" w:rsidR="005B5D24" w:rsidRPr="00F9717F" w:rsidRDefault="005B5D24" w:rsidP="005B5D24">
      <w:pPr>
        <w:spacing w:line="360" w:lineRule="auto"/>
        <w:jc w:val="both"/>
        <w:rPr>
          <w:lang w:val="id-ID"/>
        </w:rPr>
      </w:pPr>
      <w:r w:rsidRPr="00F9717F">
        <w:rPr>
          <w:b/>
          <w:lang w:val="id-ID"/>
        </w:rPr>
        <w:t>Must be collected:</w:t>
      </w:r>
    </w:p>
    <w:p w14:paraId="149FCA78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>Logo (*.psd).</w:t>
      </w:r>
    </w:p>
    <w:p w14:paraId="512715DD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Web template for </w:t>
      </w:r>
      <w:r w:rsidRPr="00F9717F">
        <w:rPr>
          <w:b/>
          <w:lang w:val="id-ID"/>
        </w:rPr>
        <w:t>homepage</w:t>
      </w:r>
      <w:r w:rsidRPr="00F9717F">
        <w:rPr>
          <w:lang w:val="id-ID"/>
        </w:rPr>
        <w:t xml:space="preserve"> (*.psd).</w:t>
      </w:r>
    </w:p>
    <w:p w14:paraId="637EA8EF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>Website (*.html, *.css, *.js).</w:t>
      </w:r>
    </w:p>
    <w:p w14:paraId="0D23B703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2E30ADEE" w14:textId="77777777" w:rsidR="005B5D24" w:rsidRPr="00F9717F" w:rsidRDefault="005B5D24" w:rsidP="005B5D24">
      <w:pPr>
        <w:spacing w:line="360" w:lineRule="auto"/>
        <w:jc w:val="both"/>
        <w:rPr>
          <w:rStyle w:val="longtext"/>
          <w:shd w:val="clear" w:color="auto" w:fill="FFFFFF"/>
          <w:lang w:val="id-ID"/>
        </w:rPr>
      </w:pPr>
      <w:r w:rsidRPr="00F9717F">
        <w:rPr>
          <w:rStyle w:val="longtext"/>
          <w:shd w:val="clear" w:color="auto" w:fill="FFFFFF"/>
          <w:lang w:val="id-ID"/>
        </w:rPr>
        <w:t>Here are the rules that you must follow to create your project:</w:t>
      </w:r>
    </w:p>
    <w:p w14:paraId="1C8D540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color w:val="000000"/>
          <w:lang w:val="id-ID"/>
        </w:rPr>
      </w:pPr>
      <w:r w:rsidRPr="00F9717F">
        <w:rPr>
          <w:color w:val="000000"/>
          <w:lang w:val="id-ID"/>
        </w:rPr>
        <w:t xml:space="preserve">Use appropriate software for this subject based on </w:t>
      </w:r>
      <w:r w:rsidRPr="00F9717F">
        <w:rPr>
          <w:b/>
          <w:lang w:val="id-ID"/>
        </w:rPr>
        <w:t xml:space="preserve">Sistem Praktikum </w:t>
      </w:r>
      <w:r w:rsidRPr="00F9717F">
        <w:rPr>
          <w:lang w:val="id-ID"/>
        </w:rPr>
        <w:t>that can be downloaded from Binusmaya.</w:t>
      </w:r>
    </w:p>
    <w:p w14:paraId="74DCB4AE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lang w:val="id-ID"/>
        </w:rPr>
      </w:pPr>
      <w:r w:rsidRPr="00F9717F">
        <w:rPr>
          <w:color w:val="000000"/>
          <w:lang w:val="id-ID"/>
        </w:rPr>
        <w:t xml:space="preserve">Collect appropriate files for this subject based on </w:t>
      </w:r>
      <w:r w:rsidRPr="00F9717F">
        <w:rPr>
          <w:b/>
          <w:lang w:val="id-ID"/>
        </w:rPr>
        <w:t xml:space="preserve">Sistem Praktikum </w:t>
      </w:r>
      <w:r w:rsidRPr="00F9717F">
        <w:rPr>
          <w:lang w:val="id-ID"/>
        </w:rPr>
        <w:t>that can be downloaded from Binusmaya.</w:t>
      </w:r>
    </w:p>
    <w:p w14:paraId="520C5CE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F9717F">
        <w:rPr>
          <w:rStyle w:val="longtext"/>
          <w:shd w:val="clear" w:color="auto" w:fill="FFFFFF"/>
          <w:lang w:val="id-ID"/>
        </w:rPr>
        <w:t>Include the other files that can support your project, such as:</w:t>
      </w:r>
    </w:p>
    <w:p w14:paraId="3F545D09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All files in your project</w:t>
      </w:r>
    </w:p>
    <w:p w14:paraId="228203AE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Other files (image, audio, video, etc.) used in your project</w:t>
      </w:r>
    </w:p>
    <w:p w14:paraId="70D3E2C7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>*.DOC file (documentation of your project) that contains the reference links of additional files (image, audio, video, etc.) used in your project</w:t>
      </w:r>
    </w:p>
    <w:p w14:paraId="0BAFF1D2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F9717F">
        <w:rPr>
          <w:color w:val="000000"/>
          <w:lang w:val="id-ID"/>
        </w:rPr>
        <w:t>If there are some hidden creativities, please note them in the existing documentation because they can greatly affect your project score</w:t>
      </w:r>
    </w:p>
    <w:p w14:paraId="77DCACC6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67DD1D91" w14:textId="77777777" w:rsidR="005B5D24" w:rsidRPr="00F9717F" w:rsidRDefault="005B5D24" w:rsidP="005B5D24">
      <w:pPr>
        <w:spacing w:line="360" w:lineRule="auto"/>
        <w:jc w:val="center"/>
        <w:rPr>
          <w:lang w:val="id-ID"/>
        </w:rPr>
      </w:pPr>
      <w:r w:rsidRPr="00F9717F">
        <w:rPr>
          <w:b/>
          <w:color w:val="000000"/>
          <w:lang w:val="id-ID"/>
        </w:rPr>
        <w:t>If you do not understand, please ask your assistant!</w:t>
      </w:r>
    </w:p>
    <w:p w14:paraId="28C42469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07B596BB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5C643B74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sectPr w:rsidR="0002705E" w:rsidRPr="00F9717F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298F" w14:textId="77777777" w:rsidR="0052501E" w:rsidRDefault="0052501E" w:rsidP="00273E4A">
      <w:r>
        <w:separator/>
      </w:r>
    </w:p>
  </w:endnote>
  <w:endnote w:type="continuationSeparator" w:id="0">
    <w:p w14:paraId="567F5592" w14:textId="77777777" w:rsidR="0052501E" w:rsidRDefault="0052501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1CD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ECD2D84" wp14:editId="4057E84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50DF451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6F7DE5">
          <w:rPr>
            <w:noProof/>
            <w:sz w:val="22"/>
            <w:szCs w:val="22"/>
            <w:lang w:val="id-ID"/>
          </w:rPr>
          <w:t>5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6F7DE5">
          <w:rPr>
            <w:noProof/>
            <w:sz w:val="22"/>
            <w:szCs w:val="22"/>
            <w:lang w:val="id-ID"/>
          </w:rPr>
          <w:t>5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3362C3C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E80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7770F5D" wp14:editId="7D952A4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B0480C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6CC6F3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BD44C3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C6C5" w14:textId="77777777" w:rsidR="0052501E" w:rsidRDefault="0052501E" w:rsidP="00273E4A">
      <w:r>
        <w:separator/>
      </w:r>
    </w:p>
  </w:footnote>
  <w:footnote w:type="continuationSeparator" w:id="0">
    <w:p w14:paraId="4F1B83B0" w14:textId="77777777" w:rsidR="0052501E" w:rsidRDefault="0052501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A654EA0" w14:textId="77777777" w:rsidTr="005D0782">
      <w:tc>
        <w:tcPr>
          <w:tcW w:w="5220" w:type="dxa"/>
        </w:tcPr>
        <w:p w14:paraId="71F9ABF9" w14:textId="0F89E311" w:rsidR="005D0782" w:rsidRPr="006B1196" w:rsidRDefault="006B11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1247752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B862F9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5DC50B3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0ED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C2670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C1FC1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C64E21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635F3"/>
    <w:multiLevelType w:val="hybridMultilevel"/>
    <w:tmpl w:val="CDF25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46771A"/>
    <w:multiLevelType w:val="hybridMultilevel"/>
    <w:tmpl w:val="30D02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B04FA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7282527">
    <w:abstractNumId w:val="1"/>
  </w:num>
  <w:num w:numId="2" w16cid:durableId="119881104">
    <w:abstractNumId w:val="4"/>
  </w:num>
  <w:num w:numId="3" w16cid:durableId="538786204">
    <w:abstractNumId w:val="11"/>
  </w:num>
  <w:num w:numId="4" w16cid:durableId="1398284544">
    <w:abstractNumId w:val="5"/>
  </w:num>
  <w:num w:numId="5" w16cid:durableId="110053923">
    <w:abstractNumId w:val="13"/>
  </w:num>
  <w:num w:numId="6" w16cid:durableId="309286526">
    <w:abstractNumId w:val="10"/>
  </w:num>
  <w:num w:numId="7" w16cid:durableId="476461868">
    <w:abstractNumId w:val="14"/>
  </w:num>
  <w:num w:numId="8" w16cid:durableId="1724405027">
    <w:abstractNumId w:val="0"/>
  </w:num>
  <w:num w:numId="9" w16cid:durableId="2116485391">
    <w:abstractNumId w:val="2"/>
  </w:num>
  <w:num w:numId="10" w16cid:durableId="7669974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3249179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3145487">
    <w:abstractNumId w:val="3"/>
  </w:num>
  <w:num w:numId="13" w16cid:durableId="1898664733">
    <w:abstractNumId w:val="17"/>
  </w:num>
  <w:num w:numId="14" w16cid:durableId="1578243704">
    <w:abstractNumId w:val="12"/>
  </w:num>
  <w:num w:numId="15" w16cid:durableId="1691640268">
    <w:abstractNumId w:val="16"/>
  </w:num>
  <w:num w:numId="16" w16cid:durableId="145964443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82314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7457647">
    <w:abstractNumId w:val="8"/>
  </w:num>
  <w:num w:numId="19" w16cid:durableId="926577103">
    <w:abstractNumId w:val="18"/>
  </w:num>
  <w:num w:numId="20" w16cid:durableId="1484741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705E"/>
    <w:rsid w:val="00051154"/>
    <w:rsid w:val="00072DE7"/>
    <w:rsid w:val="000732DF"/>
    <w:rsid w:val="0009634A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40B4"/>
    <w:rsid w:val="001B2183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77727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780C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331A"/>
    <w:rsid w:val="003A1788"/>
    <w:rsid w:val="003B1D05"/>
    <w:rsid w:val="003B27CC"/>
    <w:rsid w:val="003B5F77"/>
    <w:rsid w:val="003C0A29"/>
    <w:rsid w:val="003C1CE6"/>
    <w:rsid w:val="003D1EC7"/>
    <w:rsid w:val="003D7084"/>
    <w:rsid w:val="003F71D2"/>
    <w:rsid w:val="004074A1"/>
    <w:rsid w:val="00407B7D"/>
    <w:rsid w:val="00411104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AEF"/>
    <w:rsid w:val="004A6F1F"/>
    <w:rsid w:val="004B47B5"/>
    <w:rsid w:val="004B6AFE"/>
    <w:rsid w:val="004C0F0C"/>
    <w:rsid w:val="004D176C"/>
    <w:rsid w:val="004E45A1"/>
    <w:rsid w:val="004E7352"/>
    <w:rsid w:val="00520E03"/>
    <w:rsid w:val="0052501E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D24"/>
    <w:rsid w:val="005B66A9"/>
    <w:rsid w:val="005C156C"/>
    <w:rsid w:val="005C19B6"/>
    <w:rsid w:val="005D0782"/>
    <w:rsid w:val="005F47E6"/>
    <w:rsid w:val="005F794B"/>
    <w:rsid w:val="0060201C"/>
    <w:rsid w:val="0060486C"/>
    <w:rsid w:val="00620EDE"/>
    <w:rsid w:val="00635EE5"/>
    <w:rsid w:val="00643F75"/>
    <w:rsid w:val="00664137"/>
    <w:rsid w:val="0067443D"/>
    <w:rsid w:val="006B1196"/>
    <w:rsid w:val="006D36BC"/>
    <w:rsid w:val="006F136B"/>
    <w:rsid w:val="006F4D80"/>
    <w:rsid w:val="006F7DE5"/>
    <w:rsid w:val="00701ECA"/>
    <w:rsid w:val="00712E45"/>
    <w:rsid w:val="00720962"/>
    <w:rsid w:val="0072245D"/>
    <w:rsid w:val="00737595"/>
    <w:rsid w:val="00756413"/>
    <w:rsid w:val="00787247"/>
    <w:rsid w:val="007B5A6A"/>
    <w:rsid w:val="007C1C37"/>
    <w:rsid w:val="007C5ED2"/>
    <w:rsid w:val="007E0EE7"/>
    <w:rsid w:val="007E657E"/>
    <w:rsid w:val="00810737"/>
    <w:rsid w:val="00811C48"/>
    <w:rsid w:val="0083459F"/>
    <w:rsid w:val="0083780E"/>
    <w:rsid w:val="00843FCF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3858"/>
    <w:rsid w:val="008D1B94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1812"/>
    <w:rsid w:val="00A072E8"/>
    <w:rsid w:val="00A1473C"/>
    <w:rsid w:val="00A32343"/>
    <w:rsid w:val="00A46082"/>
    <w:rsid w:val="00A50AF3"/>
    <w:rsid w:val="00A52AB7"/>
    <w:rsid w:val="00A53D38"/>
    <w:rsid w:val="00A552D5"/>
    <w:rsid w:val="00A6724A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2760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689B"/>
    <w:rsid w:val="00CB3B33"/>
    <w:rsid w:val="00CB736B"/>
    <w:rsid w:val="00CD64BC"/>
    <w:rsid w:val="00CF11B0"/>
    <w:rsid w:val="00D01FE0"/>
    <w:rsid w:val="00D22C95"/>
    <w:rsid w:val="00D30822"/>
    <w:rsid w:val="00D3685C"/>
    <w:rsid w:val="00D37E0D"/>
    <w:rsid w:val="00D47C75"/>
    <w:rsid w:val="00D60A6D"/>
    <w:rsid w:val="00D67DFC"/>
    <w:rsid w:val="00D72FF7"/>
    <w:rsid w:val="00D95848"/>
    <w:rsid w:val="00DA3845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21318"/>
    <w:rsid w:val="00E335DA"/>
    <w:rsid w:val="00E36B77"/>
    <w:rsid w:val="00E36EA8"/>
    <w:rsid w:val="00E502A7"/>
    <w:rsid w:val="00E52D84"/>
    <w:rsid w:val="00E642BF"/>
    <w:rsid w:val="00E660C4"/>
    <w:rsid w:val="00E83F0C"/>
    <w:rsid w:val="00EB5190"/>
    <w:rsid w:val="00EB52BE"/>
    <w:rsid w:val="00ED5890"/>
    <w:rsid w:val="00EF17AC"/>
    <w:rsid w:val="00F22A92"/>
    <w:rsid w:val="00F2595B"/>
    <w:rsid w:val="00F264A6"/>
    <w:rsid w:val="00F349E1"/>
    <w:rsid w:val="00F36E33"/>
    <w:rsid w:val="00F53807"/>
    <w:rsid w:val="00F62118"/>
    <w:rsid w:val="00F672C3"/>
    <w:rsid w:val="00F712CE"/>
    <w:rsid w:val="00F80742"/>
    <w:rsid w:val="00F955DA"/>
    <w:rsid w:val="00F9717F"/>
    <w:rsid w:val="00FA41A2"/>
    <w:rsid w:val="00FC21B0"/>
    <w:rsid w:val="00FC245F"/>
    <w:rsid w:val="00FD07D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FEF5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1749-62FC-4D27-A556-A1E00FB2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</TotalTime>
  <Pages>5</Pages>
  <Words>1241</Words>
  <Characters>6416</Characters>
  <Application>Microsoft Office Word</Application>
  <DocSecurity>0</DocSecurity>
  <Lines>188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dyandra</cp:lastModifiedBy>
  <cp:revision>2</cp:revision>
  <dcterms:created xsi:type="dcterms:W3CDTF">2022-10-07T08:53:00Z</dcterms:created>
  <dcterms:modified xsi:type="dcterms:W3CDTF">2022-10-07T08:53:00Z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0f3fcdf79d0694b761f607c63a777c96720e2006e7cdbaa24ecc326b179908cd</vt:lpwstr>
  </property>
</Properties>
</file>